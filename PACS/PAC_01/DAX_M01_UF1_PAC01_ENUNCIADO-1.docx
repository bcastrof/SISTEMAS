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g" ContentType="image/jpg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/>
        <w:pict>
          <v:shape style="position:absolute;margin-left:458.039978pt;margin-top:47.160004pt;width:115.800018pt;height:755.640015pt;mso-position-horizontal-relative:page;mso-position-vertical-relative:page;z-index:-196" type="#_x0000_t75">
            <v:imagedata r:id="rId5" o:title=""/>
          </v:shape>
        </w:pict>
      </w:r>
      <w:r>
        <w:rPr>
          <w:sz w:val="10"/>
          <w:szCs w:val="1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97.848416pt;height:52.29pt;mso-position-horizontal-relative:char;mso-position-vertical-relative:line" type="#_x0000_t75">
            <v:imagedata r:id="rId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57ACB3"/>
          <w:w w:val="79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57ACB3"/>
          <w:w w:val="82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57ACB3"/>
          <w:w w:val="88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57ACB3"/>
          <w:w w:val="8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w w:val="100"/>
        </w:rPr>
      </w:r>
    </w:p>
    <w:p>
      <w:pPr>
        <w:spacing w:before="2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36"/>
          <w:szCs w:val="36"/>
        </w:rPr>
      </w:pPr>
      <w:rPr/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0"/>
          <w:w w:val="82"/>
        </w:rPr>
        <w:t>D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0"/>
          <w:w w:val="82"/>
        </w:rPr>
        <w:t>E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2"/>
          <w:w w:val="82"/>
        </w:rPr>
        <w:t>S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-2"/>
          <w:w w:val="82"/>
        </w:rPr>
        <w:t>A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0"/>
          <w:w w:val="82"/>
        </w:rPr>
        <w:t>RR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-2"/>
          <w:w w:val="82"/>
        </w:rPr>
        <w:t>O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2"/>
          <w:w w:val="82"/>
        </w:rPr>
        <w:t>L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0"/>
          <w:w w:val="82"/>
        </w:rPr>
        <w:t>L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0"/>
          <w:w w:val="82"/>
        </w:rPr>
        <w:t>O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26"/>
          <w:w w:val="82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3"/>
          <w:w w:val="82"/>
        </w:rPr>
        <w:t>D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0"/>
          <w:w w:val="82"/>
        </w:rPr>
        <w:t>E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15"/>
          <w:w w:val="82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0"/>
          <w:w w:val="83"/>
        </w:rPr>
        <w:t>A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3"/>
          <w:w w:val="95"/>
        </w:rPr>
        <w:t>P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0"/>
          <w:w w:val="69"/>
        </w:rPr>
        <w:t>L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-2"/>
          <w:w w:val="79"/>
        </w:rPr>
        <w:t>I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0"/>
          <w:w w:val="79"/>
        </w:rPr>
        <w:t>C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-2"/>
          <w:w w:val="83"/>
        </w:rPr>
        <w:t>A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0"/>
          <w:w w:val="79"/>
        </w:rPr>
        <w:t>CI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-2"/>
          <w:w w:val="93"/>
        </w:rPr>
        <w:t>O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0"/>
          <w:w w:val="91"/>
        </w:rPr>
        <w:t>N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0"/>
          <w:w w:val="79"/>
        </w:rPr>
        <w:t>E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0"/>
          <w:w w:val="84"/>
        </w:rPr>
        <w:t>S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0"/>
          <w:w w:val="87"/>
        </w:rPr>
        <w:t>W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0"/>
          <w:w w:val="87"/>
        </w:rPr>
        <w:t>E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0"/>
          <w:w w:val="87"/>
        </w:rPr>
        <w:t>B</w:t>
      </w:r>
      <w:r>
        <w:rPr>
          <w:rFonts w:ascii="Times New Roman" w:hAnsi="Times New Roman" w:cs="Times New Roman" w:eastAsia="Times New Roman"/>
          <w:sz w:val="36"/>
          <w:szCs w:val="36"/>
          <w:color w:val="000000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36"/>
          <w:szCs w:val="36"/>
        </w:rPr>
      </w:pPr>
      <w:rPr/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0"/>
          <w:w w:val="82"/>
        </w:rPr>
        <w:t>D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0"/>
          <w:w w:val="82"/>
        </w:rPr>
        <w:t>E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2"/>
          <w:w w:val="82"/>
        </w:rPr>
        <w:t>S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-2"/>
          <w:w w:val="82"/>
        </w:rPr>
        <w:t>A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0"/>
          <w:w w:val="82"/>
        </w:rPr>
        <w:t>RR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-2"/>
          <w:w w:val="82"/>
        </w:rPr>
        <w:t>O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2"/>
          <w:w w:val="82"/>
        </w:rPr>
        <w:t>L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0"/>
          <w:w w:val="82"/>
        </w:rPr>
        <w:t>L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0"/>
          <w:w w:val="82"/>
        </w:rPr>
        <w:t>O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26"/>
          <w:w w:val="82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3"/>
          <w:w w:val="82"/>
        </w:rPr>
        <w:t>D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0"/>
          <w:w w:val="82"/>
        </w:rPr>
        <w:t>E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15"/>
          <w:w w:val="82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0"/>
          <w:w w:val="83"/>
        </w:rPr>
        <w:t>A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3"/>
          <w:w w:val="95"/>
        </w:rPr>
        <w:t>P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0"/>
          <w:w w:val="69"/>
        </w:rPr>
        <w:t>L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-2"/>
          <w:w w:val="79"/>
        </w:rPr>
        <w:t>I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0"/>
          <w:w w:val="79"/>
        </w:rPr>
        <w:t>C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-2"/>
          <w:w w:val="83"/>
        </w:rPr>
        <w:t>A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0"/>
          <w:w w:val="79"/>
        </w:rPr>
        <w:t>CI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-2"/>
          <w:w w:val="93"/>
        </w:rPr>
        <w:t>O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0"/>
          <w:w w:val="91"/>
        </w:rPr>
        <w:t>N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0"/>
          <w:w w:val="79"/>
        </w:rPr>
        <w:t>E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0"/>
          <w:w w:val="84"/>
        </w:rPr>
        <w:t>S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2"/>
          <w:w w:val="98"/>
        </w:rPr>
        <w:t>M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0"/>
          <w:w w:val="90"/>
        </w:rPr>
        <w:t>U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0"/>
          <w:w w:val="69"/>
        </w:rPr>
        <w:t>L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-2"/>
          <w:w w:val="81"/>
        </w:rPr>
        <w:t>T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-2"/>
          <w:w w:val="79"/>
        </w:rPr>
        <w:t>I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3"/>
          <w:w w:val="95"/>
        </w:rPr>
        <w:t>P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0"/>
          <w:w w:val="69"/>
        </w:rPr>
        <w:t>L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-2"/>
          <w:w w:val="83"/>
        </w:rPr>
        <w:t>A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-2"/>
          <w:w w:val="81"/>
        </w:rPr>
        <w:t>T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0"/>
          <w:w w:val="83"/>
        </w:rPr>
        <w:t>A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0"/>
          <w:w w:val="82"/>
        </w:rPr>
        <w:t>F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0"/>
          <w:w w:val="93"/>
        </w:rPr>
        <w:t>O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3"/>
          <w:w w:val="84"/>
        </w:rPr>
        <w:t>R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0"/>
          <w:w w:val="98"/>
        </w:rPr>
        <w:t>M</w:t>
      </w:r>
      <w:r>
        <w:rPr>
          <w:rFonts w:ascii="Times New Roman" w:hAnsi="Times New Roman" w:cs="Times New Roman" w:eastAsia="Times New Roman"/>
          <w:sz w:val="36"/>
          <w:szCs w:val="36"/>
          <w:color w:val="0C0C0C"/>
          <w:spacing w:val="0"/>
          <w:w w:val="83"/>
        </w:rPr>
        <w:t>A</w:t>
      </w:r>
      <w:r>
        <w:rPr>
          <w:rFonts w:ascii="Times New Roman" w:hAnsi="Times New Roman" w:cs="Times New Roman" w:eastAsia="Times New Roman"/>
          <w:sz w:val="36"/>
          <w:szCs w:val="36"/>
          <w:color w:val="000000"/>
          <w:spacing w:val="0"/>
          <w:w w:val="10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-2"/>
          <w:w w:val="100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82"/>
        </w:rPr>
        <w:t>Si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108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8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-1"/>
          <w:w w:val="10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9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4"/>
          <w:w w:val="10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-2"/>
          <w:w w:val="10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-2"/>
          <w:w w:val="10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108"/>
        </w:rPr>
        <w:t>á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2"/>
          <w:w w:val="12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8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95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-2"/>
          <w:w w:val="10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10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595959"/>
          <w:w w:val="89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-1"/>
          <w:w w:val="10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8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-1"/>
          <w:w w:val="10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108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8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3"/>
          <w:w w:val="10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-2"/>
          <w:w w:val="10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108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8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9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108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3"/>
          <w:w w:val="7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-1"/>
          <w:w w:val="10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108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8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108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95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8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105"/>
        </w:rPr>
        <w:t>ó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-1"/>
          <w:w w:val="10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99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95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-1"/>
          <w:w w:val="10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9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8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94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-1"/>
          <w:w w:val="10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3"/>
          <w:w w:val="10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-3"/>
          <w:w w:val="108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-3"/>
          <w:w w:val="95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8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4"/>
          <w:w w:val="105"/>
        </w:rPr>
        <w:t>ó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2"/>
          <w:w w:val="86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-1"/>
          <w:w w:val="10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8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108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95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8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105"/>
        </w:rPr>
        <w:t>ó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-1"/>
          <w:w w:val="10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595959"/>
          <w:spacing w:val="0"/>
          <w:w w:val="10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87"/>
        </w:rPr>
        <w:t>U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87"/>
        </w:rPr>
        <w:t>F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87"/>
        </w:rPr>
        <w:t>1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87"/>
        </w:rPr>
        <w:t>_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87"/>
        </w:rPr>
        <w:t>P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87"/>
        </w:rPr>
        <w:t>AC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11"/>
          <w:w w:val="87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87"/>
        </w:rPr>
        <w:t>01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99"/>
        </w:rPr>
        <w:t>_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79"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89"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3"/>
          <w:w w:val="88"/>
        </w:rPr>
        <w:t>U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89"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2"/>
          <w:w w:val="79"/>
        </w:rPr>
        <w:t>C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75"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79"/>
        </w:rPr>
        <w:t>A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84"/>
        </w:rPr>
        <w:t>D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91"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color w:val="000000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91.80767pt;height:319.3125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type w:val="continuous"/>
          <w:pgSz w:w="11920" w:h="16840"/>
          <w:pgMar w:top="820" w:bottom="280" w:left="640" w:right="3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shape style="position:absolute;margin-left:44.280003pt;margin-top:24.24pt;width:75.719999pt;height:40.439999pt;mso-position-horizontal-relative:page;mso-position-vertical-relative:page;z-index:-195" type="#_x0000_t75">
            <v:imagedata r:id="rId9" o:title=""/>
          </v:shape>
        </w:pict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8" w:after="0" w:line="240" w:lineRule="auto"/>
        <w:ind w:left="966" w:right="2143"/>
        <w:jc w:val="both"/>
        <w:rPr>
          <w:rFonts w:ascii="Times New Roman" w:hAnsi="Times New Roman" w:cs="Times New Roman" w:eastAsia="Times New Roman"/>
          <w:sz w:val="32"/>
          <w:szCs w:val="32"/>
        </w:rPr>
      </w:pPr>
      <w:rPr/>
      <w:r>
        <w:rPr/>
        <w:pict>
          <v:group style="position:absolute;margin-left:76.149994pt;margin-top:48.787506pt;width:430.540022pt;height:332.620012pt;mso-position-horizontal-relative:page;mso-position-vertical-relative:paragraph;z-index:-194" coordorigin="1523,976" coordsize="8611,6652">
            <v:group style="position:absolute;left:1529;top:982;width:8599;height:2" coordorigin="1529,982" coordsize="8599,2">
              <v:shape style="position:absolute;left:1529;top:982;width:8599;height:2" coordorigin="1529,982" coordsize="8599,0" path="m1529,982l10128,982e" filled="f" stroked="t" strokeweight=".579999pt" strokecolor="#000000">
                <v:path arrowok="t"/>
              </v:shape>
            </v:group>
            <v:group style="position:absolute;left:1534;top:986;width:2;height:6631" coordorigin="1534,986" coordsize="2,6631">
              <v:shape style="position:absolute;left:1534;top:986;width:2;height:6631" coordorigin="1534,986" coordsize="0,6631" path="m1534,7618l1534,986e" filled="f" stroked="t" strokeweight=".580pt" strokecolor="#000000">
                <v:path arrowok="t"/>
              </v:shape>
            </v:group>
            <v:group style="position:absolute;left:10123;top:986;width:2;height:6631" coordorigin="10123,986" coordsize="2,6631">
              <v:shape style="position:absolute;left:10123;top:986;width:2;height:6631" coordorigin="10123,986" coordsize="0,6631" path="m10123,7618l10123,986e" filled="f" stroked="t" strokeweight=".580011pt" strokecolor="#000000">
                <v:path arrowok="t"/>
              </v:shape>
            </v:group>
            <v:group style="position:absolute;left:1529;top:7622;width:8599;height:2" coordorigin="1529,7622" coordsize="8599,2">
              <v:shape style="position:absolute;left:1529;top:7622;width:8599;height:2" coordorigin="1529,7622" coordsize="8599,0" path="m1529,7622l10128,7622e" filled="f" stroked="t" strokeweight=".58001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86"/>
        </w:rPr>
        <w:t>U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86"/>
        </w:rPr>
        <w:t>F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-2"/>
          <w:w w:val="86"/>
        </w:rPr>
        <w:t>1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86"/>
        </w:rPr>
        <w:t>.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35"/>
          <w:w w:val="86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86"/>
        </w:rPr>
        <w:t>[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86"/>
        </w:rPr>
        <w:t>P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86"/>
        </w:rPr>
        <w:t>AC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-10"/>
          <w:w w:val="86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4"/>
          <w:w w:val="100"/>
        </w:rPr>
        <w:t>0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-2"/>
          <w:w w:val="100"/>
        </w:rPr>
        <w:t>1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3"/>
          <w:w w:val="75"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104"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2"/>
          <w:w w:val="119"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82"/>
        </w:rPr>
        <w:t>l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4"/>
          <w:w w:val="107"/>
        </w:rPr>
        <w:t>a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94"/>
        </w:rPr>
        <w:t>c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82"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-2"/>
          <w:w w:val="105"/>
        </w:rPr>
        <w:t>ó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104"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99"/>
        </w:rPr>
        <w:t>,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98"/>
        </w:rPr>
        <w:t>c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98"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98"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98"/>
        </w:rPr>
        <w:t>f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4"/>
          <w:w w:val="98"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98"/>
        </w:rPr>
        <w:t>g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98"/>
        </w:rPr>
        <w:t>ur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98"/>
        </w:rPr>
        <w:t>a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3"/>
          <w:w w:val="98"/>
        </w:rPr>
        <w:t>c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98"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98"/>
        </w:rPr>
        <w:t>ó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98"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9"/>
          <w:w w:val="98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2"/>
          <w:w w:val="86"/>
        </w:rPr>
        <w:t>x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-2"/>
          <w:w w:val="104"/>
        </w:rPr>
        <w:t>p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82"/>
        </w:rPr>
        <w:t>l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2"/>
          <w:w w:val="119"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3"/>
          <w:w w:val="94"/>
        </w:rPr>
        <w:t>c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82"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105"/>
        </w:rPr>
        <w:t>ó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-2"/>
          <w:w w:val="104"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color w:val="57ACB3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32"/>
          <w:szCs w:val="32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966" w:right="780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57ACB3"/>
          <w:w w:val="7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57ACB3"/>
          <w:w w:val="9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57ACB3"/>
          <w:w w:val="82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57ACB3"/>
          <w:spacing w:val="3"/>
          <w:w w:val="93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57ACB3"/>
          <w:spacing w:val="0"/>
          <w:w w:val="8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57ACB3"/>
          <w:spacing w:val="-3"/>
          <w:w w:val="98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57ACB3"/>
          <w:spacing w:val="0"/>
          <w:w w:val="8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57ACB3"/>
          <w:spacing w:val="3"/>
          <w:w w:val="79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57ACB3"/>
          <w:spacing w:val="0"/>
          <w:w w:val="7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57ACB3"/>
          <w:spacing w:val="-1"/>
          <w:w w:val="93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color w:val="57ACB3"/>
          <w:spacing w:val="0"/>
          <w:w w:val="9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55" w:after="0" w:line="256" w:lineRule="auto"/>
        <w:ind w:left="966" w:right="93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8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9"/>
          <w:w w:val="9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82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4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82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"/>
          <w:w w:val="12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3"/>
          <w:w w:val="9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3"/>
          <w:w w:val="11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82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3"/>
          <w:w w:val="11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4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82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"/>
          <w:w w:val="12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3"/>
          <w:w w:val="82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10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82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82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3"/>
          <w:w w:val="107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82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3"/>
          <w:w w:val="82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"/>
          <w:w w:val="12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10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82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"/>
          <w:w w:val="12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"/>
          <w:w w:val="12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66" w:right="331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2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6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7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1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3"/>
          <w:w w:val="10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2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8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4" w:lineRule="auto"/>
        <w:ind w:left="966" w:right="93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42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8"/>
          <w:w w:val="14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94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4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5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94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4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21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4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94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4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4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4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4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4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4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4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6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4"/>
          <w:w w:val="105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82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8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8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8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3"/>
          <w:w w:val="98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8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8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8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8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7"/>
          <w:w w:val="9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9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"/>
          <w:w w:val="12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4"/>
          <w:w w:val="105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82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10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"/>
          <w:w w:val="12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11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82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39" w:after="0" w:line="254" w:lineRule="auto"/>
        <w:ind w:left="966" w:right="93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42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8"/>
          <w:w w:val="14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82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3"/>
          <w:w w:val="102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"/>
          <w:w w:val="105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"/>
          <w:w w:val="97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"/>
          <w:w w:val="97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7"/>
        </w:rPr>
        <w:t>ili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7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7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7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43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82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4"/>
          <w:w w:val="9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102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82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ón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3"/>
          <w:w w:val="75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4"/>
          <w:w w:val="12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38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9"/>
          <w:w w:val="13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82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82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4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"/>
          <w:w w:val="105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11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3"/>
          <w:w w:val="82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82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10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2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5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5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5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3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7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4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82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dó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11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82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10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"/>
          <w:w w:val="105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82"/>
        </w:rPr>
        <w:t>ll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82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4"/>
          <w:w w:val="9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102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82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ón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41" w:after="0" w:line="254" w:lineRule="auto"/>
        <w:ind w:left="966" w:right="93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42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5"/>
          <w:w w:val="14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82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7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"/>
          <w:w w:val="97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7"/>
        </w:rPr>
        <w:t>ili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7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7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7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9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82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4"/>
          <w:w w:val="9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102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82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ón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3"/>
          <w:w w:val="11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82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7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7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97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7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7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7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"/>
          <w:w w:val="97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1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pon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38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3"/>
          <w:w w:val="13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3"/>
          <w:w w:val="82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82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94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11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3"/>
          <w:w w:val="82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82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"/>
          <w:w w:val="12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82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2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3"/>
          <w:w w:val="107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4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82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"/>
          <w:w w:val="105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3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11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3"/>
          <w:w w:val="82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"/>
          <w:w w:val="105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3"/>
          <w:w w:val="82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82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82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4"/>
          <w:w w:val="9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102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82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ón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41" w:after="0" w:line="254" w:lineRule="auto"/>
        <w:ind w:left="966" w:right="93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42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5"/>
          <w:w w:val="14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75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"/>
          <w:w w:val="105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"/>
          <w:w w:val="12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10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"/>
          <w:w w:val="12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82"/>
        </w:rPr>
        <w:t>il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82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88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ndo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"/>
          <w:w w:val="12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105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3"/>
          <w:w w:val="105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82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94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82"/>
        </w:rPr>
        <w:t>í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3"/>
          <w:w w:val="82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2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105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11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3"/>
          <w:w w:val="82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7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"/>
          <w:w w:val="97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7"/>
        </w:rPr>
        <w:t>il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7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3"/>
          <w:w w:val="9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7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20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3"/>
          <w:w w:val="75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"/>
          <w:w w:val="12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10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6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6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6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6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6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96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6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24"/>
          <w:w w:val="9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82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"/>
          <w:w w:val="105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3"/>
          <w:w w:val="102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82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105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9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82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82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10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4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"/>
          <w:w w:val="12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41" w:after="0" w:line="254" w:lineRule="auto"/>
        <w:ind w:left="966" w:right="93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42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8"/>
          <w:w w:val="14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68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8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43"/>
          <w:w w:val="9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82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4"/>
          <w:w w:val="105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82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4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4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4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3"/>
          <w:w w:val="105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82"/>
        </w:rPr>
        <w:t>í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82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10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3"/>
          <w:w w:val="10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41" w:after="0" w:line="240" w:lineRule="auto"/>
        <w:ind w:left="966" w:right="93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42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39"/>
          <w:w w:val="14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4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0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82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105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7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5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7"/>
          <w:u w:val="single" w:color="3D8389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7"/>
          <w:u w:val="single" w:color="3D8389"/>
        </w:rPr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104"/>
          <w:u w:val="single" w:color="3D8389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104"/>
          <w:u w:val="single" w:color="3D8389"/>
        </w:rPr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11"/>
          <w:u w:val="single" w:color="3D838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11"/>
          <w:u w:val="single" w:color="3D8389"/>
        </w:rPr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  <w:u w:val="single" w:color="3D838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  <w:u w:val="single" w:color="3D8389"/>
        </w:rPr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11"/>
          <w:u w:val="single" w:color="3D838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11"/>
          <w:u w:val="single" w:color="3D8389"/>
        </w:rPr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  <w:u w:val="single" w:color="3D8389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  <w:u w:val="single" w:color="3D8389"/>
        </w:rPr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"/>
          <w:w w:val="120"/>
          <w:u w:val="single" w:color="3D838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"/>
          <w:w w:val="120"/>
          <w:u w:val="single" w:color="3D8389"/>
        </w:rPr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107"/>
          <w:u w:val="single" w:color="3D838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107"/>
          <w:u w:val="single" w:color="3D8389"/>
        </w:rPr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5"/>
          <w:u w:val="single" w:color="3D8389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5"/>
          <w:u w:val="single" w:color="3D8389"/>
        </w:rPr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82"/>
          <w:u w:val="single" w:color="3D838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82"/>
          <w:u w:val="single" w:color="3D8389"/>
        </w:rPr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  <w:u w:val="single" w:color="3D8389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  <w:u w:val="single" w:color="3D8389"/>
        </w:rPr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  <w:u w:val="single" w:color="3D8389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  <w:u w:val="single" w:color="3D8389"/>
        </w:rPr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3"/>
          <w:w w:val="96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6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6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3"/>
          <w:w w:val="9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0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9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82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3"/>
          <w:w w:val="10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82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3D8389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jc w:val="both"/>
        <w:spacing w:after="0"/>
        <w:sectPr>
          <w:pgMar w:header="172" w:footer="0" w:top="1380" w:bottom="280" w:left="680" w:right="900"/>
          <w:headerReference w:type="default" r:id="rId8"/>
          <w:pgSz w:w="11920" w:h="16840"/>
        </w:sectPr>
      </w:pPr>
      <w:rPr/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/>
        <w:pict>
          <v:shape style="position:absolute;margin-left:44.280003pt;margin-top:24.24pt;width:75.719999pt;height:40.439999pt;mso-position-horizontal-relative:page;mso-position-vertical-relative:page;z-index:-193" type="#_x0000_t75">
            <v:imagedata r:id="rId10" o:title=""/>
          </v:shape>
        </w:pict>
      </w:r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1" w:after="0" w:line="240" w:lineRule="auto"/>
        <w:ind w:left="966" w:right="-20"/>
        <w:jc w:val="left"/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30"/>
          <w:szCs w:val="30"/>
          <w:color w:val="57ACB3"/>
          <w:w w:val="79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color w:val="57ACB3"/>
          <w:w w:val="85"/>
        </w:rPr>
        <w:t>J</w:t>
      </w:r>
      <w:r>
        <w:rPr>
          <w:rFonts w:ascii="Times New Roman" w:hAnsi="Times New Roman" w:cs="Times New Roman" w:eastAsia="Times New Roman"/>
          <w:sz w:val="30"/>
          <w:szCs w:val="30"/>
          <w:color w:val="57ACB3"/>
          <w:w w:val="79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color w:val="57ACB3"/>
          <w:w w:val="84"/>
        </w:rPr>
        <w:t>R</w:t>
      </w:r>
      <w:r>
        <w:rPr>
          <w:rFonts w:ascii="Times New Roman" w:hAnsi="Times New Roman" w:cs="Times New Roman" w:eastAsia="Times New Roman"/>
          <w:sz w:val="30"/>
          <w:szCs w:val="30"/>
          <w:color w:val="57ACB3"/>
          <w:spacing w:val="-3"/>
          <w:w w:val="79"/>
        </w:rPr>
        <w:t>C</w:t>
      </w:r>
      <w:r>
        <w:rPr>
          <w:rFonts w:ascii="Times New Roman" w:hAnsi="Times New Roman" w:cs="Times New Roman" w:eastAsia="Times New Roman"/>
          <w:sz w:val="30"/>
          <w:szCs w:val="30"/>
          <w:color w:val="57ACB3"/>
          <w:spacing w:val="0"/>
          <w:w w:val="79"/>
        </w:rPr>
        <w:t>I</w:t>
      </w:r>
      <w:r>
        <w:rPr>
          <w:rFonts w:ascii="Times New Roman" w:hAnsi="Times New Roman" w:cs="Times New Roman" w:eastAsia="Times New Roman"/>
          <w:sz w:val="30"/>
          <w:szCs w:val="30"/>
          <w:color w:val="57ACB3"/>
          <w:spacing w:val="3"/>
          <w:w w:val="79"/>
        </w:rPr>
        <w:t>C</w:t>
      </w:r>
      <w:r>
        <w:rPr>
          <w:rFonts w:ascii="Times New Roman" w:hAnsi="Times New Roman" w:cs="Times New Roman" w:eastAsia="Times New Roman"/>
          <w:sz w:val="30"/>
          <w:szCs w:val="30"/>
          <w:color w:val="57ACB3"/>
          <w:spacing w:val="-2"/>
          <w:w w:val="79"/>
        </w:rPr>
        <w:t>I</w:t>
      </w:r>
      <w:r>
        <w:rPr>
          <w:rFonts w:ascii="Times New Roman" w:hAnsi="Times New Roman" w:cs="Times New Roman" w:eastAsia="Times New Roman"/>
          <w:sz w:val="30"/>
          <w:szCs w:val="30"/>
          <w:color w:val="57ACB3"/>
          <w:spacing w:val="0"/>
          <w:w w:val="93"/>
        </w:rPr>
        <w:t>O</w:t>
      </w:r>
      <w:r>
        <w:rPr>
          <w:rFonts w:ascii="Times New Roman" w:hAnsi="Times New Roman" w:cs="Times New Roman" w:eastAsia="Times New Roman"/>
          <w:sz w:val="30"/>
          <w:szCs w:val="30"/>
          <w:color w:val="57ACB3"/>
          <w:spacing w:val="0"/>
          <w:w w:val="84"/>
        </w:rPr>
        <w:t>S</w:t>
      </w:r>
      <w:r>
        <w:rPr>
          <w:rFonts w:ascii="Times New Roman" w:hAnsi="Times New Roman" w:cs="Times New Roman" w:eastAsia="Times New Roman"/>
          <w:sz w:val="30"/>
          <w:szCs w:val="3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326" w:right="-20"/>
        <w:jc w:val="left"/>
        <w:tabs>
          <w:tab w:pos="16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</w:rPr>
        <w:t>1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spacing w:val="-5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7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2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15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1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5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7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15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26" w:right="-20"/>
        <w:jc w:val="left"/>
        <w:tabs>
          <w:tab w:pos="16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</w:rPr>
        <w:t>2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spacing w:val="-5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2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2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7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3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2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2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2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2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1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7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15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4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4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7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7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26" w:right="-20"/>
        <w:jc w:val="left"/>
        <w:tabs>
          <w:tab w:pos="16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</w:rPr>
        <w:t>3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spacing w:val="-5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3"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3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3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3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3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3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3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3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3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7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7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4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7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2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8"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8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8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8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2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7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4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7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7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5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7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5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7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34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7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9" w:after="0" w:line="240" w:lineRule="auto"/>
        <w:ind w:left="168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12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w w:val="106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w w:val="9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w w:val="132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26" w:right="-20"/>
        <w:jc w:val="left"/>
        <w:tabs>
          <w:tab w:pos="16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</w:rPr>
        <w:t>4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spacing w:val="-5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8"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8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8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8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2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6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8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2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2"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6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3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3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3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3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7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7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88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8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8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4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7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2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2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2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26" w:right="-20"/>
        <w:jc w:val="left"/>
        <w:tabs>
          <w:tab w:pos="16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</w:rPr>
        <w:t>5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spacing w:val="-5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7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7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2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2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7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37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37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3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93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71"/>
        </w:rPr>
        <w:t>í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7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37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37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3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7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4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7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5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35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5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5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0"/>
          <w:w w:val="13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7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6" w:lineRule="auto"/>
        <w:ind w:left="1686" w:right="936" w:firstLine="-360"/>
        <w:jc w:val="left"/>
        <w:tabs>
          <w:tab w:pos="16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</w:rPr>
        <w:t>6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spacing w:val="-5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7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2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2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2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3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7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36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7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2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3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3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3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7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2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2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5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2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7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3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26" w:right="-20"/>
        <w:jc w:val="left"/>
        <w:tabs>
          <w:tab w:pos="16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</w:rPr>
        <w:t>7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spacing w:val="-5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3"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3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3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2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3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3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3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2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4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7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2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2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5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2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7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2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26" w:right="-20"/>
        <w:jc w:val="left"/>
        <w:tabs>
          <w:tab w:pos="16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</w:rPr>
        <w:t>8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spacing w:val="-5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5"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5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5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5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2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7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2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7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7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7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7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7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2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2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5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2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7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2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6" w:lineRule="auto"/>
        <w:ind w:left="1686" w:right="936" w:firstLine="-360"/>
        <w:jc w:val="left"/>
        <w:tabs>
          <w:tab w:pos="16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</w:rPr>
        <w:t>9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spacing w:val="-5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2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7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7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7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7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7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7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2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7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4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7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7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5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7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9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9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9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2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73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2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36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7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7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8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8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3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8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38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3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8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8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3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7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7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6" w:lineRule="auto"/>
        <w:ind w:left="1686" w:right="932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</w:rPr>
        <w:t>1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8"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8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8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8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63"/>
          <w:w w:val="12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8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8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2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8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8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8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2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2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2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3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3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3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3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3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3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3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33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71"/>
          <w:w w:val="13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2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2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4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7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2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7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7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2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2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5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2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7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2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2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3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7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2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172" w:footer="0" w:top="1380" w:bottom="280" w:left="680" w:right="900"/>
          <w:pgSz w:w="11920" w:h="16840"/>
        </w:sectPr>
      </w:pPr>
      <w:rPr/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/>
        <w:pict>
          <v:shape style="position:absolute;margin-left:44.280003pt;margin-top:24.24pt;width:75.719999pt;height:40.439999pt;mso-position-horizontal-relative:page;mso-position-vertical-relative:page;z-index:-192" type="#_x0000_t75">
            <v:imagedata r:id="rId11" o:title=""/>
          </v:shape>
        </w:pict>
      </w:r>
      <w:r>
        <w:rPr/>
        <w:pict>
          <v:group style="position:absolute;margin-left:49.080002pt;margin-top:702.599976pt;width:504pt;height:108.000046pt;mso-position-horizontal-relative:page;mso-position-vertical-relative:page;z-index:-191" coordorigin="982,14052" coordsize="10080,2160">
            <v:shape style="position:absolute;left:982;top:14052;width:10080;height:2160" coordorigin="982,14052" coordsize="10080,2160" path="m982,14052l11062,14052,11062,16212,982,16212,982,14052e" filled="t" fillcolor="#FFC801" stroked="f">
              <v:path arrowok="t"/>
              <v:fill/>
            </v:shape>
          </v:group>
          <w10:wrap type="none"/>
        </w:pict>
      </w:r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001" w:lineRule="exact"/>
        <w:ind w:left="2387" w:right="-20"/>
        <w:jc w:val="left"/>
        <w:rPr>
          <w:rFonts w:ascii="Times New Roman" w:hAnsi="Times New Roman" w:cs="Times New Roman" w:eastAsia="Times New Roman"/>
          <w:sz w:val="94"/>
          <w:szCs w:val="94"/>
        </w:rPr>
      </w:pPr>
      <w:rPr/>
      <w:r>
        <w:rPr>
          <w:rFonts w:ascii="Times New Roman" w:hAnsi="Times New Roman" w:cs="Times New Roman" w:eastAsia="Times New Roman"/>
          <w:sz w:val="94"/>
          <w:szCs w:val="94"/>
          <w:color w:val="231F1F"/>
          <w:spacing w:val="1"/>
          <w:w w:val="97"/>
          <w:position w:val="-2"/>
        </w:rPr>
        <w:t>¡</w:t>
      </w:r>
      <w:r>
        <w:rPr>
          <w:rFonts w:ascii="Times New Roman" w:hAnsi="Times New Roman" w:cs="Times New Roman" w:eastAsia="Times New Roman"/>
          <w:sz w:val="94"/>
          <w:szCs w:val="94"/>
          <w:color w:val="231F1F"/>
          <w:spacing w:val="1"/>
          <w:w w:val="81"/>
          <w:position w:val="-2"/>
        </w:rPr>
        <w:t>B</w:t>
      </w:r>
      <w:r>
        <w:rPr>
          <w:rFonts w:ascii="Times New Roman" w:hAnsi="Times New Roman" w:cs="Times New Roman" w:eastAsia="Times New Roman"/>
          <w:sz w:val="94"/>
          <w:szCs w:val="94"/>
          <w:color w:val="231F1F"/>
          <w:spacing w:val="0"/>
          <w:w w:val="105"/>
          <w:position w:val="-2"/>
        </w:rPr>
        <w:t>u</w:t>
      </w:r>
      <w:r>
        <w:rPr>
          <w:rFonts w:ascii="Times New Roman" w:hAnsi="Times New Roman" w:cs="Times New Roman" w:eastAsia="Times New Roman"/>
          <w:sz w:val="94"/>
          <w:szCs w:val="94"/>
          <w:color w:val="231F1F"/>
          <w:spacing w:val="1"/>
          <w:w w:val="112"/>
          <w:position w:val="-2"/>
        </w:rPr>
        <w:t>e</w:t>
      </w:r>
      <w:r>
        <w:rPr>
          <w:rFonts w:ascii="Times New Roman" w:hAnsi="Times New Roman" w:cs="Times New Roman" w:eastAsia="Times New Roman"/>
          <w:sz w:val="94"/>
          <w:szCs w:val="94"/>
          <w:color w:val="231F1F"/>
          <w:spacing w:val="0"/>
          <w:w w:val="105"/>
          <w:position w:val="-2"/>
        </w:rPr>
        <w:t>n</w:t>
      </w:r>
      <w:r>
        <w:rPr>
          <w:rFonts w:ascii="Times New Roman" w:hAnsi="Times New Roman" w:cs="Times New Roman" w:eastAsia="Times New Roman"/>
          <w:sz w:val="94"/>
          <w:szCs w:val="94"/>
          <w:color w:val="231F1F"/>
          <w:spacing w:val="-27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94"/>
          <w:szCs w:val="94"/>
          <w:color w:val="231F1F"/>
          <w:spacing w:val="6"/>
          <w:w w:val="120"/>
          <w:position w:val="-2"/>
        </w:rPr>
        <w:t>t</w:t>
      </w:r>
      <w:r>
        <w:rPr>
          <w:rFonts w:ascii="Times New Roman" w:hAnsi="Times New Roman" w:cs="Times New Roman" w:eastAsia="Times New Roman"/>
          <w:sz w:val="94"/>
          <w:szCs w:val="94"/>
          <w:color w:val="231F1F"/>
          <w:spacing w:val="1"/>
          <w:w w:val="104"/>
          <w:position w:val="-2"/>
        </w:rPr>
        <w:t>r</w:t>
      </w:r>
      <w:r>
        <w:rPr>
          <w:rFonts w:ascii="Times New Roman" w:hAnsi="Times New Roman" w:cs="Times New Roman" w:eastAsia="Times New Roman"/>
          <w:sz w:val="94"/>
          <w:szCs w:val="94"/>
          <w:color w:val="231F1F"/>
          <w:spacing w:val="0"/>
          <w:w w:val="107"/>
          <w:position w:val="-2"/>
        </w:rPr>
        <w:t>a</w:t>
      </w:r>
      <w:r>
        <w:rPr>
          <w:rFonts w:ascii="Times New Roman" w:hAnsi="Times New Roman" w:cs="Times New Roman" w:eastAsia="Times New Roman"/>
          <w:sz w:val="94"/>
          <w:szCs w:val="94"/>
          <w:color w:val="231F1F"/>
          <w:spacing w:val="-5"/>
          <w:w w:val="105"/>
          <w:position w:val="-2"/>
        </w:rPr>
        <w:t>b</w:t>
      </w:r>
      <w:r>
        <w:rPr>
          <w:rFonts w:ascii="Times New Roman" w:hAnsi="Times New Roman" w:cs="Times New Roman" w:eastAsia="Times New Roman"/>
          <w:sz w:val="94"/>
          <w:szCs w:val="94"/>
          <w:color w:val="231F1F"/>
          <w:spacing w:val="0"/>
          <w:w w:val="107"/>
          <w:position w:val="-2"/>
        </w:rPr>
        <w:t>a</w:t>
      </w:r>
      <w:r>
        <w:rPr>
          <w:rFonts w:ascii="Times New Roman" w:hAnsi="Times New Roman" w:cs="Times New Roman" w:eastAsia="Times New Roman"/>
          <w:sz w:val="94"/>
          <w:szCs w:val="94"/>
          <w:color w:val="231F1F"/>
          <w:spacing w:val="0"/>
          <w:w w:val="86"/>
          <w:position w:val="-2"/>
        </w:rPr>
        <w:t>j</w:t>
      </w:r>
      <w:r>
        <w:rPr>
          <w:rFonts w:ascii="Times New Roman" w:hAnsi="Times New Roman" w:cs="Times New Roman" w:eastAsia="Times New Roman"/>
          <w:sz w:val="94"/>
          <w:szCs w:val="94"/>
          <w:color w:val="231F1F"/>
          <w:spacing w:val="0"/>
          <w:w w:val="105"/>
          <w:position w:val="-2"/>
        </w:rPr>
        <w:t>o</w:t>
      </w:r>
      <w:r>
        <w:rPr>
          <w:rFonts w:ascii="Times New Roman" w:hAnsi="Times New Roman" w:cs="Times New Roman" w:eastAsia="Times New Roman"/>
          <w:sz w:val="94"/>
          <w:szCs w:val="94"/>
          <w:color w:val="231F1F"/>
          <w:spacing w:val="0"/>
          <w:w w:val="97"/>
          <w:position w:val="-2"/>
        </w:rPr>
        <w:t>!</w:t>
      </w:r>
      <w:r>
        <w:rPr>
          <w:rFonts w:ascii="Times New Roman" w:hAnsi="Times New Roman" w:cs="Times New Roman" w:eastAsia="Times New Roman"/>
          <w:sz w:val="94"/>
          <w:szCs w:val="94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37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80.87999pt;height:254.88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" w:after="0" w:line="240" w:lineRule="auto"/>
        <w:ind w:left="3947" w:right="3592"/>
        <w:jc w:val="center"/>
        <w:rPr>
          <w:rFonts w:ascii="Times New Roman" w:hAnsi="Times New Roman" w:cs="Times New Roman" w:eastAsia="Times New Roman"/>
          <w:sz w:val="44"/>
          <w:szCs w:val="44"/>
        </w:rPr>
      </w:pPr>
      <w:rPr/>
      <w:hyperlink r:id="rId13">
        <w:r>
          <w:rPr>
            <w:rFonts w:ascii="Times New Roman" w:hAnsi="Times New Roman" w:cs="Times New Roman" w:eastAsia="Times New Roman"/>
            <w:sz w:val="44"/>
            <w:szCs w:val="44"/>
            <w:color w:val="0C0C0C"/>
            <w:spacing w:val="-2"/>
            <w:w w:val="103"/>
          </w:rPr>
          <w:t>w</w:t>
        </w:r>
        <w:r>
          <w:rPr>
            <w:rFonts w:ascii="Times New Roman" w:hAnsi="Times New Roman" w:cs="Times New Roman" w:eastAsia="Times New Roman"/>
            <w:sz w:val="44"/>
            <w:szCs w:val="44"/>
            <w:color w:val="0C0C0C"/>
            <w:spacing w:val="0"/>
            <w:w w:val="103"/>
          </w:rPr>
          <w:t>ww</w:t>
        </w:r>
        <w:r>
          <w:rPr>
            <w:rFonts w:ascii="Times New Roman" w:hAnsi="Times New Roman" w:cs="Times New Roman" w:eastAsia="Times New Roman"/>
            <w:sz w:val="44"/>
            <w:szCs w:val="44"/>
            <w:color w:val="0C0C0C"/>
            <w:spacing w:val="0"/>
            <w:w w:val="106"/>
          </w:rPr>
          <w:t>.</w:t>
        </w:r>
        <w:r>
          <w:rPr>
            <w:rFonts w:ascii="Times New Roman" w:hAnsi="Times New Roman" w:cs="Times New Roman" w:eastAsia="Times New Roman"/>
            <w:sz w:val="44"/>
            <w:szCs w:val="44"/>
            <w:color w:val="0C0C0C"/>
            <w:spacing w:val="0"/>
            <w:w w:val="87"/>
          </w:rPr>
          <w:t>il</w:t>
        </w:r>
        <w:r>
          <w:rPr>
            <w:rFonts w:ascii="Times New Roman" w:hAnsi="Times New Roman" w:cs="Times New Roman" w:eastAsia="Times New Roman"/>
            <w:sz w:val="44"/>
            <w:szCs w:val="44"/>
            <w:color w:val="0C0C0C"/>
            <w:spacing w:val="3"/>
            <w:w w:val="113"/>
          </w:rPr>
          <w:t>e</w:t>
        </w:r>
        <w:r>
          <w:rPr>
            <w:rFonts w:ascii="Times New Roman" w:hAnsi="Times New Roman" w:cs="Times New Roman" w:eastAsia="Times New Roman"/>
            <w:sz w:val="44"/>
            <w:szCs w:val="44"/>
            <w:color w:val="0C0C0C"/>
            <w:spacing w:val="0"/>
            <w:w w:val="106"/>
          </w:rPr>
          <w:t>r</w:t>
        </w:r>
        <w:r>
          <w:rPr>
            <w:rFonts w:ascii="Times New Roman" w:hAnsi="Times New Roman" w:cs="Times New Roman" w:eastAsia="Times New Roman"/>
            <w:sz w:val="44"/>
            <w:szCs w:val="44"/>
            <w:color w:val="0C0C0C"/>
            <w:spacing w:val="0"/>
            <w:w w:val="107"/>
          </w:rPr>
          <w:t>n</w:t>
        </w:r>
        <w:r>
          <w:rPr>
            <w:rFonts w:ascii="Times New Roman" w:hAnsi="Times New Roman" w:cs="Times New Roman" w:eastAsia="Times New Roman"/>
            <w:sz w:val="44"/>
            <w:szCs w:val="44"/>
            <w:color w:val="0C0C0C"/>
            <w:spacing w:val="0"/>
            <w:w w:val="110"/>
          </w:rPr>
          <w:t>a</w:t>
        </w:r>
        <w:r>
          <w:rPr>
            <w:rFonts w:ascii="Times New Roman" w:hAnsi="Times New Roman" w:cs="Times New Roman" w:eastAsia="Times New Roman"/>
            <w:sz w:val="44"/>
            <w:szCs w:val="44"/>
            <w:color w:val="0C0C0C"/>
            <w:spacing w:val="0"/>
            <w:w w:val="106"/>
          </w:rPr>
          <w:t>.</w:t>
        </w:r>
        <w:r>
          <w:rPr>
            <w:rFonts w:ascii="Times New Roman" w:hAnsi="Times New Roman" w:cs="Times New Roman" w:eastAsia="Times New Roman"/>
            <w:sz w:val="44"/>
            <w:szCs w:val="44"/>
            <w:color w:val="0C0C0C"/>
            <w:spacing w:val="3"/>
            <w:w w:val="113"/>
          </w:rPr>
          <w:t>e</w:t>
        </w:r>
        <w:r>
          <w:rPr>
            <w:rFonts w:ascii="Times New Roman" w:hAnsi="Times New Roman" w:cs="Times New Roman" w:eastAsia="Times New Roman"/>
            <w:sz w:val="44"/>
            <w:szCs w:val="44"/>
            <w:color w:val="0C0C0C"/>
            <w:spacing w:val="0"/>
            <w:w w:val="102"/>
          </w:rPr>
          <w:t>s</w:t>
        </w:r>
        <w:r>
          <w:rPr>
            <w:rFonts w:ascii="Times New Roman" w:hAnsi="Times New Roman" w:cs="Times New Roman" w:eastAsia="Times New Roman"/>
            <w:sz w:val="44"/>
            <w:szCs w:val="44"/>
            <w:color w:val="000000"/>
            <w:spacing w:val="0"/>
            <w:w w:val="100"/>
          </w:rPr>
        </w:r>
      </w:hyperlink>
    </w:p>
    <w:sectPr>
      <w:pgMar w:header="172" w:footer="0" w:top="1380" w:bottom="280" w:left="680" w:right="900"/>
      <w:pgSz w:w="11920" w:h="16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39.959999pt;margin-top:9pt;width:504.000023pt;height:9.24pt;mso-position-horizontal-relative:page;mso-position-vertical-relative:page;z-index:-196" coordorigin="799,180" coordsize="10080,185">
          <v:shape style="position:absolute;left:799;top:180;width:10080;height:185" coordorigin="799,180" coordsize="10080,185" path="m799,180l10879,180,10879,365,799,365,799,180e" filled="t" fillcolor="#FFC801" stroked="f">
            <v:path arrowok="t"/>
            <v:fill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8.200012pt;margin-top:24.637634pt;width:188.692669pt;height:46.040374pt;mso-position-horizontal-relative:page;mso-position-vertical-relative:page;z-index:-195" type="#_x0000_t202" filled="f" stroked="f">
          <v:textbox inset="0,0,0,0">
            <w:txbxContent>
              <w:p>
                <w:pPr>
                  <w:spacing w:before="0" w:after="0" w:line="204" w:lineRule="exact"/>
                  <w:jc w:val="righ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-1"/>
                    <w:w w:val="98"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98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98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1"/>
                    <w:w w:val="98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1"/>
                    <w:w w:val="98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1"/>
                    <w:w w:val="98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-2"/>
                    <w:w w:val="98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98"/>
                  </w:rPr>
                  <w:t>ll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98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-5"/>
                    <w:w w:val="9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1"/>
                    <w:w w:val="100"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95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1"/>
                    <w:w w:val="95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95"/>
                  </w:rPr>
                  <w:t>li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-1"/>
                    <w:w w:val="95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1"/>
                    <w:w w:val="95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-1"/>
                    <w:w w:val="95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95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95"/>
                  </w:rPr>
                  <w:t>on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95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95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4"/>
                    <w:w w:val="95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100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100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-6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139"/>
                  </w:rPr>
                  <w:t>/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-22"/>
                    <w:w w:val="13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1"/>
                    <w:w w:val="96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1"/>
                    <w:w w:val="102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-2"/>
                    <w:w w:val="82"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1"/>
                    <w:w w:val="12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-2"/>
                    <w:w w:val="82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1"/>
                    <w:w w:val="102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82"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1"/>
                    <w:w w:val="115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12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1"/>
                    <w:w w:val="115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-1"/>
                    <w:w w:val="91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102"/>
                  </w:rPr>
                  <w:t>or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101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115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000000"/>
                    <w:spacing w:val="0"/>
                    <w:w w:val="100"/>
                  </w:rPr>
                </w:r>
              </w:p>
              <w:p>
                <w:pPr>
                  <w:spacing w:before="52" w:after="0" w:line="256" w:lineRule="auto"/>
                  <w:ind w:left="2838" w:right="3" w:firstLine="-2849"/>
                  <w:jc w:val="righ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-1"/>
                    <w:w w:val="100"/>
                  </w:rPr>
                  <w:t>0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100"/>
                  </w:rPr>
                  <w:t>4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-9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2"/>
                    <w:w w:val="68"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107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1"/>
                    <w:w w:val="102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102"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1"/>
                    <w:w w:val="102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1"/>
                    <w:w w:val="115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-3"/>
                    <w:w w:val="85"/>
                  </w:rPr>
                  <w:t>j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107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-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3"/>
                    <w:w w:val="100"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-3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1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-1"/>
                    <w:w w:val="100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1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100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10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-1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81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82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-2"/>
                    <w:w w:val="100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1"/>
                    <w:w w:val="12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107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101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1"/>
                    <w:w w:val="115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100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-6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1"/>
                    <w:w w:val="100"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98"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98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98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1"/>
                    <w:w w:val="98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-2"/>
                    <w:w w:val="98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98"/>
                  </w:rPr>
                  <w:t>ón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1"/>
                    <w:w w:val="9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1"/>
                    <w:w w:val="102"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107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107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75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1"/>
                    <w:w w:val="102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91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102"/>
                  </w:rPr>
                  <w:t>or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101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1"/>
                    <w:w w:val="115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-1"/>
                    <w:w w:val="93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82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-2"/>
                    <w:w w:val="102"/>
                  </w:rPr>
                  <w:t>ó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102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10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88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-2"/>
                    <w:w w:val="82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101"/>
                  </w:rPr>
                  <w:t>1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-1"/>
                    <w:w w:val="99"/>
                  </w:rPr>
                  <w:t>_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92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8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78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595959"/>
                    <w:spacing w:val="0"/>
                    <w:w w:val="101"/>
                  </w:rPr>
                  <w:t>01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header" Target="header1.xml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hyperlink" Target="http://www.ilerna.es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IlernaOnline</dc:creator>
  <dc:title>Microsoft Word - DAX_M01_UF1_PAC01_ENUNCIADO.docx</dc:title>
  <dcterms:created xsi:type="dcterms:W3CDTF">2017-10-03T12:35:13Z</dcterms:created>
  <dcterms:modified xsi:type="dcterms:W3CDTF">2017-10-03T12:35:13Z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2017-10-02T00:00:00Z</vt:filetime>
  </property>
  <property fmtid="{D5CDD505-2E9C-101B-9397-08002B2CF9AE}" pid="3" name="LastSaved">
    <vt:filetime>2017-10-03T00:00:00Z</vt:filetime>
  </property>
</Properties>
</file>